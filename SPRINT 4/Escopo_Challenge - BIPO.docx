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14:paraId="09696361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1266B639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14:paraId="30E3E789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B163C55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F155648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09BD3FC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5203D7E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14:paraId="438417B4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323647AA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676816E1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1F429294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57FDED43" w14:textId="023D9622" w:rsidR="00C6217F" w:rsidRPr="00C52528" w:rsidRDefault="00C6217F" w:rsidP="00DB19BE">
            <w:pPr>
              <w:pStyle w:val="Verses"/>
            </w:pPr>
          </w:p>
        </w:tc>
      </w:tr>
    </w:tbl>
    <w:p w14:paraId="3D8E319A" w14:textId="77777777" w:rsidR="00C6217F" w:rsidRDefault="00C6217F" w:rsidP="00C6217F"/>
    <w:p w14:paraId="1311B94A" w14:textId="77777777"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E0548" w14:textId="77777777" w:rsidR="00C6217F" w:rsidRDefault="00C6217F" w:rsidP="00C6217F">
          <w:pPr>
            <w:pStyle w:val="CabealhodoSumrio"/>
          </w:pPr>
          <w:r>
            <w:t>Sumário</w:t>
          </w:r>
        </w:p>
        <w:p w14:paraId="111D53E1" w14:textId="77777777" w:rsidR="00651C05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 w:rsidR="00651C05" w:rsidRPr="00473539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deste documento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_Toc460399512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2D27A579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3" w:history="1">
            <w:r w:rsidR="00651C05" w:rsidRPr="00473539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6503D86A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51C05" w:rsidRPr="00473539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5F9242F5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51C05" w:rsidRPr="00473539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091F92CA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51C05" w:rsidRPr="00473539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1B4F046F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51C05" w:rsidRPr="00473539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4169E0E1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51C05" w:rsidRPr="00473539">
              <w:rPr>
                <w:rStyle w:val="Hyperlink"/>
                <w:noProof/>
              </w:rPr>
              <w:t>7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15E4E751" w14:textId="77777777" w:rsidR="00651C0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9" w:history="1">
            <w:r w:rsidR="00651C05" w:rsidRPr="00473539">
              <w:rPr>
                <w:rStyle w:val="Hyperlink"/>
                <w:noProof/>
              </w:rPr>
              <w:t>8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Estrutura Analítica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_Toc460399519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098ABE29" w14:textId="77777777"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14:paraId="2AADD30F" w14:textId="77777777" w:rsidR="00C6217F" w:rsidRDefault="00C6217F" w:rsidP="00C6217F"/>
    <w:p w14:paraId="6986A7B6" w14:textId="77777777" w:rsidR="00C6217F" w:rsidRDefault="00C6217F" w:rsidP="00C6217F"/>
    <w:p w14:paraId="6DDCD2F9" w14:textId="77777777" w:rsidR="00C6217F" w:rsidRPr="008843C9" w:rsidRDefault="00C6217F" w:rsidP="00C6217F">
      <w:pPr>
        <w:pStyle w:val="Ttulo1"/>
      </w:pPr>
      <w:bookmarkStart w:id="0" w:name="_Toc460399512"/>
      <w:r w:rsidRPr="00C6217F">
        <w:t>Objetivos</w:t>
      </w:r>
      <w:r w:rsidRPr="008843C9">
        <w:t xml:space="preserve"> deste documento</w:t>
      </w:r>
      <w:bookmarkEnd w:id="0"/>
    </w:p>
    <w:p w14:paraId="4B967CD6" w14:textId="77777777" w:rsidR="00C6217F" w:rsidRDefault="00C6217F" w:rsidP="00E746F4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14:paraId="5552A915" w14:textId="0047B8DC" w:rsidR="001B1F9C" w:rsidRPr="001B1F9C" w:rsidRDefault="001B1F9C" w:rsidP="002A19BF">
      <w:pPr>
        <w:rPr>
          <w:u w:val="single"/>
        </w:rPr>
      </w:pPr>
      <w:r>
        <w:t>Web App desenvolvido para passar informações e ensinar pessoas iniciantes sobre investimentos de empresas com capital aberto (IPO) e que necessitam de acessibilidade para realizar os investimentos e adquirir estes conhecimentos.</w:t>
      </w:r>
    </w:p>
    <w:p w14:paraId="1EE3FFF4" w14:textId="77777777" w:rsidR="002A19BF" w:rsidRPr="00B12ADB" w:rsidRDefault="002A19BF" w:rsidP="002A19BF"/>
    <w:p w14:paraId="2BDF0218" w14:textId="77777777" w:rsidR="002A19BF" w:rsidRDefault="002A19BF" w:rsidP="002A19BF"/>
    <w:p w14:paraId="25600D04" w14:textId="77777777" w:rsidR="003D437B" w:rsidRDefault="003D437B" w:rsidP="003D437B">
      <w:pPr>
        <w:pStyle w:val="Ttulo1"/>
      </w:pPr>
      <w:bookmarkStart w:id="1" w:name="_Toc383380604"/>
      <w:bookmarkStart w:id="2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14:paraId="353F919A" w14:textId="0E96CEFB" w:rsidR="001B1F9C" w:rsidRDefault="003D437B" w:rsidP="00E746F4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C6217F">
        <w:t>projeto</w:t>
      </w:r>
      <w:proofErr w:type="gramStart"/>
      <w:r w:rsidR="00C6217F" w:rsidRPr="00057D0A">
        <w:t>. ]</w:t>
      </w:r>
      <w:proofErr w:type="gramEnd"/>
    </w:p>
    <w:p w14:paraId="728E55C3" w14:textId="77777777" w:rsidR="001B1F9C" w:rsidRPr="00057D0A" w:rsidRDefault="001B1F9C" w:rsidP="00E746F4">
      <w:pPr>
        <w:pStyle w:val="Comments"/>
      </w:pPr>
    </w:p>
    <w:p w14:paraId="556C10AF" w14:textId="77777777" w:rsidR="00E96D9A" w:rsidRDefault="00E96D9A" w:rsidP="003D437B">
      <w:r>
        <w:t>FRONT</w:t>
      </w:r>
    </w:p>
    <w:p w14:paraId="1D1F4DFD" w14:textId="01E59FBD" w:rsidR="005A5779" w:rsidRDefault="00E96D9A" w:rsidP="003D437B">
      <w:r>
        <w:t xml:space="preserve">   - O site ainda está em desenvolvimento, o mesmo ainda </w:t>
      </w:r>
      <w:proofErr w:type="gramStart"/>
      <w:r>
        <w:t>deve-se</w:t>
      </w:r>
      <w:proofErr w:type="gramEnd"/>
      <w:r>
        <w:t xml:space="preserve"> complementar a página SOBRE NÓS, NOTICIAS, PAGINA DE CURSOS (Adicionar os cursos e documentos), PAGINA DE ACESSIBILIDADE (Adicionar as funcionalidades) e CADASTRO está pronta.</w:t>
      </w:r>
    </w:p>
    <w:p w14:paraId="337901AD" w14:textId="372F3652" w:rsidR="00E96D9A" w:rsidRDefault="00E96D9A" w:rsidP="003D437B"/>
    <w:p w14:paraId="23D0388C" w14:textId="68E1235F" w:rsidR="00E96D9A" w:rsidRDefault="00E96D9A" w:rsidP="003D437B">
      <w:r>
        <w:t>BANCO</w:t>
      </w:r>
    </w:p>
    <w:p w14:paraId="28A526C7" w14:textId="4D205A09" w:rsidR="00E96D9A" w:rsidRDefault="00E96D9A" w:rsidP="003D437B">
      <w:r>
        <w:t xml:space="preserve">   - COMPLETAR O MODELO DER</w:t>
      </w:r>
      <w:r w:rsidR="00753FDD">
        <w:t xml:space="preserve"> (ATRIBUTOS ENTIDADE CURSOS) e modificar de acordo com o FRONT.</w:t>
      </w:r>
    </w:p>
    <w:p w14:paraId="047A9951" w14:textId="77777777" w:rsidR="00753FDD" w:rsidRDefault="00753FDD" w:rsidP="003D437B"/>
    <w:p w14:paraId="52FF19C4" w14:textId="7E13E1FF" w:rsidR="00753FDD" w:rsidRDefault="00753FDD" w:rsidP="003D437B">
      <w:r>
        <w:t>JAVA</w:t>
      </w:r>
    </w:p>
    <w:p w14:paraId="203F53F5" w14:textId="2B8A4A5D" w:rsidR="00753FDD" w:rsidRDefault="00753FDD" w:rsidP="003D437B">
      <w:r>
        <w:t xml:space="preserve">   - ACRESCENTAR O BUSINESS OBJECT NO PACKAGE E NO PROJETO. (POSSIBILIDADE DE PARTICIONAR EM DOIS PEQUENOS PROJETOS, UMA PARA JAVA E OUTRO PARA FRONT POIS AS FUNCIONALIDADES PODEM NÃO CASAR BEM).</w:t>
      </w:r>
    </w:p>
    <w:p w14:paraId="4EC4BC24" w14:textId="77777777" w:rsidR="00753FDD" w:rsidRDefault="00753FDD" w:rsidP="003D437B"/>
    <w:p w14:paraId="0167C9A0" w14:textId="0BB93972" w:rsidR="00753FDD" w:rsidRDefault="00753FDD" w:rsidP="003D437B">
      <w:r>
        <w:lastRenderedPageBreak/>
        <w:t>PYTHON</w:t>
      </w:r>
    </w:p>
    <w:p w14:paraId="5B6A030B" w14:textId="31C872F5" w:rsidR="00753FDD" w:rsidRDefault="00753FDD" w:rsidP="003D437B">
      <w:r>
        <w:t xml:space="preserve">     - CRIAR DUAS TELAS </w:t>
      </w:r>
      <w:r w:rsidR="00D00952">
        <w:t>(</w:t>
      </w:r>
      <w:proofErr w:type="spellStart"/>
      <w:r w:rsidR="00D00952">
        <w:t>CRUD’s</w:t>
      </w:r>
      <w:proofErr w:type="spellEnd"/>
      <w:r w:rsidR="00D00952">
        <w:t xml:space="preserve">) </w:t>
      </w:r>
      <w:r>
        <w:t>DE ACORDO COM O FRONT</w:t>
      </w:r>
      <w:r w:rsidR="00D00952">
        <w:t xml:space="preserve"> (NÃO PRECISA CONECTAR, APENAS TER REFERÊNCIA)</w:t>
      </w:r>
      <w:r>
        <w:t xml:space="preserve"> E COM O MODELO DE BANCO DE DADOS</w:t>
      </w:r>
      <w:r w:rsidR="00D00952">
        <w:t xml:space="preserve"> PARA GRAVAR ESSAS INFORMAÇÕES</w:t>
      </w:r>
      <w:r>
        <w:t>. ESSAS TELAS DEVEM INTERAGIR O CRUD DIRETAMENTE AO BANCO DE DADOS</w:t>
      </w:r>
      <w:r w:rsidR="00D00952">
        <w:t>.</w:t>
      </w:r>
    </w:p>
    <w:p w14:paraId="74B02974" w14:textId="77777777" w:rsidR="00D00952" w:rsidRDefault="00D00952" w:rsidP="003D437B"/>
    <w:p w14:paraId="393F63FF" w14:textId="571D8ADE" w:rsidR="00D00952" w:rsidRDefault="00D00952" w:rsidP="003D437B">
      <w:r>
        <w:t xml:space="preserve">CHATBOT </w:t>
      </w:r>
    </w:p>
    <w:p w14:paraId="005356F9" w14:textId="648752CB" w:rsidR="00D00952" w:rsidRDefault="00D00952" w:rsidP="003D437B">
      <w:r>
        <w:t xml:space="preserve">     - CRIAR DADOS E DESENVOLVER OS RELATORIOS COM REFERENCIAS AS DEMAIS ENTREGAVEIS.</w:t>
      </w:r>
    </w:p>
    <w:p w14:paraId="6A447AC4" w14:textId="77777777" w:rsidR="00D00952" w:rsidRDefault="00D00952" w:rsidP="003D437B"/>
    <w:p w14:paraId="439F606D" w14:textId="0BD1D0EA" w:rsidR="00D00952" w:rsidRDefault="00D00952" w:rsidP="003D437B">
      <w:r>
        <w:t>SOFTWARE ENGINEER</w:t>
      </w:r>
    </w:p>
    <w:p w14:paraId="73AF6A41" w14:textId="7CA091AB" w:rsidR="00D00952" w:rsidRDefault="00D00952" w:rsidP="003D437B">
      <w:r>
        <w:t xml:space="preserve">     - DOC (CAPA, INDICE, EXPLICAÇÃO DO PROJETO (3 PAG.), PRINTS DAS TELAS, DIAGRAMA DE CASO DE USO, DIAGRAMA DE ATIVIDADE E SEQUÊNCIA</w:t>
      </w:r>
      <w:r w:rsidR="00BC3390">
        <w:t xml:space="preserve"> (DEVE TER RELAÇÃO COM AS DEMAIS ENTREGÁVEIS) CRIADO NO ASTAH).</w:t>
      </w:r>
    </w:p>
    <w:p w14:paraId="353AED08" w14:textId="77777777" w:rsidR="003D437B" w:rsidRDefault="003D437B" w:rsidP="003D437B"/>
    <w:p w14:paraId="30A40A19" w14:textId="77777777" w:rsidR="003D437B" w:rsidRPr="00057D0A" w:rsidRDefault="003D437B" w:rsidP="003D437B">
      <w:pPr>
        <w:pStyle w:val="Ttulo1"/>
      </w:pPr>
      <w:bookmarkStart w:id="3" w:name="_Toc383380605"/>
      <w:bookmarkStart w:id="4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3"/>
      <w:bookmarkEnd w:id="4"/>
    </w:p>
    <w:p w14:paraId="202431C8" w14:textId="77777777" w:rsidR="003D437B" w:rsidRDefault="003D437B" w:rsidP="00E746F4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8" w:tooltip="Objetivos SMART" w:history="1">
        <w:r w:rsidR="0007469D" w:rsidRPr="0007469D">
          <w:rPr>
            <w:rStyle w:val="Hyperlink"/>
            <w:b/>
            <w:bCs/>
          </w:rPr>
          <w:t>Objetivos SMART</w:t>
        </w:r>
      </w:hyperlink>
      <w:r w:rsidR="0007469D">
        <w:t xml:space="preserve"> </w:t>
      </w:r>
      <w:r w:rsidRPr="00594A56">
        <w:t>e critérios de sucesso relacionados</w:t>
      </w:r>
      <w:r>
        <w:t>.</w:t>
      </w:r>
    </w:p>
    <w:p w14:paraId="27969130" w14:textId="77777777" w:rsidR="003D437B" w:rsidRPr="006F79CA" w:rsidRDefault="003D437B" w:rsidP="00E746F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</w:t>
      </w:r>
      <w:r w:rsidR="00BC5600">
        <w:t xml:space="preserve"> </w:t>
      </w:r>
      <w:r w:rsidRPr="006F79CA">
        <w:t xml:space="preserve">Quem, Realistic: </w:t>
      </w:r>
      <w:r w:rsidR="00BC5600" w:rsidRPr="006F79CA">
        <w:t>realístico</w:t>
      </w:r>
      <w:r w:rsidRPr="006F79CA">
        <w:t>, Time-related:</w:t>
      </w:r>
      <w:r w:rsidR="00BC5600">
        <w:t xml:space="preserve"> </w:t>
      </w:r>
      <w:r w:rsidRPr="006F79CA">
        <w:t>Quando ]</w:t>
      </w:r>
    </w:p>
    <w:p w14:paraId="564C9582" w14:textId="77777777" w:rsidR="00E10611" w:rsidRPr="00594A56" w:rsidRDefault="00E10611" w:rsidP="00E746F4">
      <w:pPr>
        <w:pStyle w:val="Comments"/>
      </w:pPr>
      <w:r>
        <w:t>[Exemplo:</w:t>
      </w:r>
    </w:p>
    <w:p w14:paraId="53108979" w14:textId="77777777" w:rsidR="00E10611" w:rsidRPr="00F8319F" w:rsidRDefault="00E10611" w:rsidP="00E746F4">
      <w:pPr>
        <w:pStyle w:val="Comments"/>
      </w:pPr>
      <w:r w:rsidRPr="00F8319F">
        <w:t>O projeto será considerado um sucesso se atender a todos os critérios de aceitação das entregas, respeitar as restrições e cumprir o cronograma de execução.</w:t>
      </w:r>
    </w:p>
    <w:p w14:paraId="3C76BA5A" w14:textId="77777777" w:rsidR="00E10611" w:rsidRPr="00F8319F" w:rsidRDefault="00E10611" w:rsidP="00E746F4">
      <w:pPr>
        <w:pStyle w:val="Comments"/>
      </w:pPr>
      <w:r w:rsidRPr="00F8319F">
        <w:t xml:space="preserve">As restrições e os critérios de aceitação das entregas estão </w:t>
      </w:r>
      <w:r>
        <w:t>detalhados</w:t>
      </w:r>
      <w:r w:rsidRPr="00F8319F">
        <w:t xml:space="preserve"> </w:t>
      </w:r>
      <w:r>
        <w:t>abaixo</w:t>
      </w:r>
      <w:r w:rsidRPr="00F8319F">
        <w:t>.</w:t>
      </w:r>
    </w:p>
    <w:p w14:paraId="31D7EEE8" w14:textId="77777777" w:rsidR="00E10611" w:rsidRDefault="00E10611" w:rsidP="00E746F4">
      <w:pPr>
        <w:pStyle w:val="Comments"/>
      </w:pPr>
      <w:r w:rsidRPr="00F8319F">
        <w:t xml:space="preserve">O cronograma de execução é </w:t>
      </w:r>
      <w:r>
        <w:t>um</w:t>
      </w:r>
      <w:r w:rsidRPr="00F8319F">
        <w:t xml:space="preserve"> anexo d</w:t>
      </w:r>
      <w:r>
        <w:t>o</w:t>
      </w:r>
      <w:r w:rsidRPr="00F8319F">
        <w:t xml:space="preserve"> plano</w:t>
      </w:r>
      <w:r>
        <w:t xml:space="preserve"> de gerenciamento do projeto</w:t>
      </w:r>
      <w:r w:rsidRPr="00F8319F">
        <w:t>.</w:t>
      </w:r>
    </w:p>
    <w:p w14:paraId="43F4F673" w14:textId="77777777" w:rsidR="00E10611" w:rsidRPr="007829FA" w:rsidRDefault="00E10611" w:rsidP="00E746F4">
      <w:pPr>
        <w:pStyle w:val="Comments"/>
      </w:pPr>
      <w:r>
        <w:t>]</w:t>
      </w:r>
    </w:p>
    <w:p w14:paraId="279F6E26" w14:textId="77777777" w:rsidR="00E10611" w:rsidRDefault="00E10611" w:rsidP="00E746F4">
      <w:pPr>
        <w:pStyle w:val="Comments"/>
        <w:rPr>
          <w:szCs w:val="16"/>
        </w:rPr>
      </w:pPr>
      <w:r>
        <w:t>[Exemplo2:</w:t>
      </w:r>
    </w:p>
    <w:p w14:paraId="2A516F83" w14:textId="77777777" w:rsidR="00E10611" w:rsidRDefault="00E10611" w:rsidP="00E746F4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14:paraId="112FC7EA" w14:textId="77777777" w:rsidR="00E10611" w:rsidRDefault="00E10611" w:rsidP="00E746F4">
      <w:pPr>
        <w:pStyle w:val="Comments"/>
        <w:numPr>
          <w:ilvl w:val="0"/>
          <w:numId w:val="3"/>
        </w:numPr>
      </w:pPr>
      <w:r>
        <w:t>Objetivo SMART 1; ....</w:t>
      </w:r>
    </w:p>
    <w:p w14:paraId="71150EE2" w14:textId="77777777" w:rsidR="00E10611" w:rsidRPr="007829FA" w:rsidRDefault="00E10611" w:rsidP="00E746F4">
      <w:pPr>
        <w:pStyle w:val="Comments"/>
      </w:pPr>
      <w:r>
        <w:t>]</w:t>
      </w:r>
    </w:p>
    <w:p w14:paraId="4FE8DAC1" w14:textId="77777777" w:rsidR="003D437B" w:rsidRDefault="003D437B" w:rsidP="003D437B"/>
    <w:p w14:paraId="331CF242" w14:textId="77777777" w:rsidR="002A19BF" w:rsidRDefault="002A19BF" w:rsidP="002A19BF"/>
    <w:p w14:paraId="7886A723" w14:textId="77777777" w:rsidR="002A19BF" w:rsidRPr="00C46898" w:rsidRDefault="002A19BF" w:rsidP="002A19BF">
      <w:pPr>
        <w:pStyle w:val="Ttulo1"/>
      </w:pPr>
      <w:bookmarkStart w:id="5" w:name="_Toc383380606"/>
      <w:bookmarkStart w:id="6" w:name="_Toc460399515"/>
      <w:r w:rsidRPr="00C46898">
        <w:t>Escopo do Produto</w:t>
      </w:r>
      <w:bookmarkEnd w:id="5"/>
      <w:bookmarkEnd w:id="6"/>
    </w:p>
    <w:p w14:paraId="60C6EFC3" w14:textId="77777777" w:rsidR="002A19BF" w:rsidRPr="00C46898" w:rsidRDefault="002A19BF" w:rsidP="00E746F4">
      <w:pPr>
        <w:pStyle w:val="Comments"/>
      </w:pPr>
      <w:r w:rsidRPr="00C46898">
        <w:t>[</w:t>
      </w:r>
      <w:hyperlink r:id="rId9" w:tooltip="Requisito" w:history="1">
        <w:r w:rsidR="0079397C" w:rsidRPr="0079397C">
          <w:rPr>
            <w:rStyle w:val="Hyperlink"/>
          </w:rPr>
          <w:t>Requisit</w:t>
        </w:r>
        <w:r w:rsidR="0079397C">
          <w:rPr>
            <w:rStyle w:val="Hyperlink"/>
          </w:rPr>
          <w:t>os</w:t>
        </w:r>
      </w:hyperlink>
      <w:r w:rsidRPr="00C46898">
        <w:t xml:space="preserve"> e características do produto ou serviço </w:t>
      </w:r>
      <w:r w:rsidR="00211D53">
        <w:t>a ser entregue pel</w:t>
      </w:r>
      <w:r w:rsidRPr="00C46898">
        <w:t xml:space="preserve">o </w:t>
      </w:r>
      <w:r w:rsidR="00BC5600" w:rsidRPr="00C46898">
        <w:t>projeto. ]</w:t>
      </w:r>
    </w:p>
    <w:p w14:paraId="4AE8E408" w14:textId="77777777" w:rsidR="00935489" w:rsidRPr="00AA3C95" w:rsidRDefault="00935489" w:rsidP="00E746F4">
      <w:pPr>
        <w:pStyle w:val="Comments"/>
      </w:pPr>
      <w:r>
        <w:t>[Ex.:</w:t>
      </w:r>
      <w:r w:rsidRPr="00935489">
        <w:t xml:space="preserve"> </w:t>
      </w:r>
      <w:r>
        <w:t xml:space="preserve">Vide a lista dos produtos e seus requisitos no </w:t>
      </w:r>
      <w:hyperlink r:id="rId10" w:history="1">
        <w:r w:rsidR="00665E41" w:rsidRPr="00935489">
          <w:rPr>
            <w:rStyle w:val="Hyperlink"/>
          </w:rPr>
          <w:t>Dicionário</w:t>
        </w:r>
        <w:r w:rsidRPr="00935489">
          <w:rPr>
            <w:rStyle w:val="Hyperlink"/>
          </w:rPr>
          <w:t xml:space="preserve"> da EAP com requisitos.xlsx</w:t>
        </w:r>
      </w:hyperlink>
      <w:r>
        <w:t>]</w:t>
      </w:r>
    </w:p>
    <w:p w14:paraId="6380D8BA" w14:textId="77777777" w:rsidR="002A19BF" w:rsidRPr="00AA3C95" w:rsidRDefault="002A19BF" w:rsidP="002A19BF"/>
    <w:p w14:paraId="61073EE5" w14:textId="77777777" w:rsidR="002A19BF" w:rsidRPr="00AA3C95" w:rsidRDefault="002A19BF" w:rsidP="002A19BF"/>
    <w:p w14:paraId="6E04C389" w14:textId="77777777" w:rsidR="002A19BF" w:rsidRPr="00AA3C95" w:rsidRDefault="00C06005" w:rsidP="002A19BF">
      <w:pPr>
        <w:pStyle w:val="Ttulo1"/>
      </w:pPr>
      <w:bookmarkStart w:id="7" w:name="_Toc383380607"/>
      <w:bookmarkStart w:id="8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7"/>
      <w:bookmarkEnd w:id="8"/>
    </w:p>
    <w:p w14:paraId="47CE51A2" w14:textId="77777777" w:rsidR="002A19BF" w:rsidRDefault="002A19BF" w:rsidP="00E746F4">
      <w:pPr>
        <w:pStyle w:val="Comments"/>
      </w:pPr>
      <w:r w:rsidRPr="00AA3C95">
        <w:t>[Liste itens reconhecidos como não-escopo de modo a evitar mal-entendidos na conclusão do projeto]</w:t>
      </w:r>
    </w:p>
    <w:p w14:paraId="511E9F39" w14:textId="77777777" w:rsidR="001B1FE7" w:rsidRPr="00AA3C95" w:rsidRDefault="001B1FE7" w:rsidP="00E746F4">
      <w:pPr>
        <w:pStyle w:val="Comments"/>
      </w:pPr>
      <w:r>
        <w:t>[Ex.:</w:t>
      </w:r>
      <w:r w:rsidRPr="001B1FE7">
        <w:t xml:space="preserve"> Qualquer atividade que não contribua diretamente para o atingimento dos objetivos SMART / critérios de sucesso do projeto descritos acima.</w:t>
      </w:r>
      <w:r>
        <w:t xml:space="preserve"> ]</w:t>
      </w:r>
    </w:p>
    <w:p w14:paraId="1ECF32B6" w14:textId="77777777" w:rsidR="002A19BF" w:rsidRPr="00AA3C95" w:rsidRDefault="002A19BF" w:rsidP="002A19BF"/>
    <w:p w14:paraId="0DD94444" w14:textId="77777777" w:rsidR="002A19BF" w:rsidRDefault="002A19BF" w:rsidP="002A19BF"/>
    <w:p w14:paraId="631C9781" w14:textId="77777777" w:rsidR="00E10611" w:rsidRPr="00AA3C95" w:rsidRDefault="00E10611" w:rsidP="00E10611">
      <w:pPr>
        <w:pStyle w:val="Ttulo1"/>
      </w:pPr>
      <w:bookmarkStart w:id="9" w:name="_Toc402281711"/>
      <w:bookmarkStart w:id="10" w:name="_Toc460399517"/>
      <w:r>
        <w:t>Restrições</w:t>
      </w:r>
      <w:bookmarkEnd w:id="9"/>
      <w:bookmarkEnd w:id="10"/>
    </w:p>
    <w:p w14:paraId="5AED0F8C" w14:textId="77777777" w:rsidR="00E10611" w:rsidRPr="00AA3C95" w:rsidRDefault="00E10611" w:rsidP="00E746F4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>
        <w:t xml:space="preserve"> </w:t>
      </w:r>
      <w:r w:rsidRPr="0028566C">
        <w:t>que limitam as opções da equipe</w:t>
      </w:r>
      <w:r>
        <w:t>.</w:t>
      </w:r>
      <w:r w:rsidRPr="00AA3C95">
        <w:t xml:space="preserve"> </w:t>
      </w:r>
      <w:hyperlink r:id="rId11" w:history="1">
        <w:r w:rsidRPr="00B60ACA">
          <w:rPr>
            <w:rStyle w:val="Hyperlink"/>
          </w:rPr>
          <w:t>Saiba mais...</w:t>
        </w:r>
      </w:hyperlink>
      <w:r w:rsidRPr="00AA3C95">
        <w:t>]</w:t>
      </w:r>
    </w:p>
    <w:p w14:paraId="537A45F9" w14:textId="77777777" w:rsidR="00E10611" w:rsidRPr="00AA3C95" w:rsidRDefault="00E10611" w:rsidP="00E10611"/>
    <w:p w14:paraId="14DB52AD" w14:textId="77777777" w:rsidR="00E10611" w:rsidRPr="00AA3C95" w:rsidRDefault="00E10611" w:rsidP="00E10611"/>
    <w:p w14:paraId="3CFF7BEF" w14:textId="77777777" w:rsidR="00E10611" w:rsidRPr="00AA3C95" w:rsidRDefault="00E10611" w:rsidP="00E10611">
      <w:pPr>
        <w:pStyle w:val="Ttulo1"/>
      </w:pPr>
      <w:bookmarkStart w:id="11" w:name="_Toc402281712"/>
      <w:bookmarkStart w:id="12" w:name="_Toc460399518"/>
      <w:r w:rsidRPr="00AA3C95">
        <w:t>Premissas</w:t>
      </w:r>
      <w:bookmarkEnd w:id="11"/>
      <w:bookmarkEnd w:id="12"/>
    </w:p>
    <w:p w14:paraId="3042456F" w14:textId="77777777" w:rsidR="00E10611" w:rsidRPr="00AA3C95" w:rsidRDefault="005965C2" w:rsidP="00E746F4">
      <w:pPr>
        <w:pStyle w:val="Comments"/>
      </w:pPr>
      <w:r w:rsidRPr="00BC5FAE">
        <w:t>[</w:t>
      </w:r>
      <w:r>
        <w:t xml:space="preserve">Relacione as </w:t>
      </w:r>
      <w:hyperlink r:id="rId12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>
        <w:t>.</w:t>
      </w:r>
      <w:r w:rsidR="00E10611" w:rsidRPr="00AA3C95">
        <w:t xml:space="preserve"> </w:t>
      </w:r>
      <w:hyperlink r:id="rId13" w:history="1">
        <w:r w:rsidR="00E10611" w:rsidRPr="00B60ACA">
          <w:rPr>
            <w:rStyle w:val="Hyperlink"/>
          </w:rPr>
          <w:t>Saiba mais...</w:t>
        </w:r>
      </w:hyperlink>
      <w:r w:rsidR="00E10611" w:rsidRPr="00AA3C95">
        <w:t>]</w:t>
      </w:r>
    </w:p>
    <w:p w14:paraId="796E8358" w14:textId="77777777" w:rsidR="00E10611" w:rsidRPr="00AA3C95" w:rsidRDefault="00E10611" w:rsidP="00E10611"/>
    <w:p w14:paraId="1FB1C6E0" w14:textId="77777777" w:rsidR="00E10611" w:rsidRPr="00AA3C95" w:rsidRDefault="00E10611" w:rsidP="002A19BF"/>
    <w:p w14:paraId="02273541" w14:textId="77777777" w:rsidR="002A19BF" w:rsidRPr="00AA3C95" w:rsidRDefault="002A19BF" w:rsidP="002A19BF">
      <w:pPr>
        <w:pStyle w:val="Ttulo1"/>
      </w:pPr>
      <w:bookmarkStart w:id="13" w:name="_Toc383380610"/>
      <w:bookmarkStart w:id="14" w:name="_Toc460399519"/>
      <w:r w:rsidRPr="00AA3C95">
        <w:t>E</w:t>
      </w:r>
      <w:r w:rsidR="00651C05">
        <w:t>strutura Analítica do Projeto</w:t>
      </w:r>
      <w:bookmarkEnd w:id="13"/>
      <w:bookmarkEnd w:id="14"/>
    </w:p>
    <w:p w14:paraId="3532A2BB" w14:textId="77777777" w:rsidR="006664A0" w:rsidRDefault="006664A0" w:rsidP="00E746F4">
      <w:pPr>
        <w:pStyle w:val="Comments"/>
      </w:pPr>
      <w:r w:rsidRPr="00AA3C95">
        <w:t>[</w:t>
      </w:r>
      <w:r>
        <w:t xml:space="preserve">As entregas e </w:t>
      </w:r>
      <w:r w:rsidR="00651C05">
        <w:t>seus</w:t>
      </w:r>
      <w:r>
        <w:t xml:space="preserve"> critérios de aceitação podem ser descritos na </w:t>
      </w:r>
      <w:hyperlink r:id="rId14" w:tooltip="Estrutura analítica do projeto - EAP" w:history="1">
        <w:r w:rsidRPr="006664A0">
          <w:rPr>
            <w:rStyle w:val="Hyperlink"/>
          </w:rPr>
          <w:t>Estrutura analítica do projeto - EAP</w:t>
        </w:r>
      </w:hyperlink>
      <w:r>
        <w:t xml:space="preserve"> e em seu </w:t>
      </w:r>
      <w:hyperlink r:id="rId15" w:tooltip="Dicionário da EAP" w:history="1">
        <w:r w:rsidRPr="006664A0">
          <w:rPr>
            <w:rStyle w:val="Hyperlink"/>
          </w:rPr>
          <w:t>Dicionário</w:t>
        </w:r>
      </w:hyperlink>
      <w:r>
        <w:t>.</w:t>
      </w:r>
      <w:r w:rsidRPr="00AA3C95">
        <w:t xml:space="preserve"> ]</w:t>
      </w:r>
    </w:p>
    <w:p w14:paraId="7299A88A" w14:textId="77777777" w:rsidR="003C6AAD" w:rsidRDefault="003C6AAD" w:rsidP="003C6AAD">
      <w:r w:rsidRPr="00C635C6">
        <w:t xml:space="preserve">As entregas </w:t>
      </w:r>
      <w:r>
        <w:t>foram estruturadas conforme EAP abaixo.</w:t>
      </w:r>
    </w:p>
    <w:p w14:paraId="0BE3A75A" w14:textId="77777777" w:rsidR="00C635C6" w:rsidRPr="00C635C6" w:rsidRDefault="003C6AAD" w:rsidP="003C6AAD">
      <w:r>
        <w:t>S</w:t>
      </w:r>
      <w:r w:rsidRPr="00C635C6">
        <w:t xml:space="preserve">eus critérios de aceitação </w:t>
      </w:r>
      <w:r>
        <w:t xml:space="preserve">e o detalhamento das mesmas </w:t>
      </w:r>
      <w:r w:rsidRPr="00C635C6">
        <w:t>estão descritas no seu dicionário em anexo.</w:t>
      </w:r>
    </w:p>
    <w:p w14:paraId="3797ECDB" w14:textId="77777777" w:rsidR="002A19BF" w:rsidRPr="00AA3C95" w:rsidRDefault="002A19BF" w:rsidP="002A19BF"/>
    <w:p w14:paraId="5A665A22" w14:textId="77777777" w:rsidR="002A19BF" w:rsidRPr="00AA3C95" w:rsidRDefault="002A19BF" w:rsidP="002A19BF"/>
    <w:p w14:paraId="239CBC9F" w14:textId="77777777" w:rsidR="002A19BF" w:rsidRPr="00AA3C95" w:rsidRDefault="002A19BF" w:rsidP="002A19BF"/>
    <w:p w14:paraId="4EFCD350" w14:textId="77777777" w:rsidR="008843C9" w:rsidRDefault="008843C9" w:rsidP="003D377B"/>
    <w:p w14:paraId="54437CB4" w14:textId="77777777" w:rsidR="008843C9" w:rsidRDefault="008843C9" w:rsidP="003D377B"/>
    <w:p w14:paraId="3C13DAA9" w14:textId="77777777" w:rsidR="008843C9" w:rsidRDefault="008843C9" w:rsidP="003D377B"/>
    <w:p w14:paraId="60B853FE" w14:textId="77777777" w:rsidR="008843C9" w:rsidRDefault="008843C9" w:rsidP="003D377B"/>
    <w:p w14:paraId="1A7B25DF" w14:textId="77777777" w:rsidR="008843C9" w:rsidRDefault="008843C9" w:rsidP="003D377B"/>
    <w:p w14:paraId="01689363" w14:textId="77777777" w:rsidR="008843C9" w:rsidRDefault="008843C9" w:rsidP="003D377B"/>
    <w:p w14:paraId="23EAF95C" w14:textId="77777777" w:rsidR="008843C9" w:rsidRDefault="008843C9" w:rsidP="003D377B"/>
    <w:p w14:paraId="086D0156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8F1BA16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58D9071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2D296DC4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0C7CAD1F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260A2A8C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6F0EFDBF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79F0B513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964C8E7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A7C1173" w14:textId="7A12F751" w:rsidR="008843C9" w:rsidRPr="00C52528" w:rsidRDefault="008843C9" w:rsidP="002D679E"/>
        </w:tc>
        <w:tc>
          <w:tcPr>
            <w:tcW w:w="1559" w:type="dxa"/>
            <w:vAlign w:val="center"/>
          </w:tcPr>
          <w:p w14:paraId="24B61FDA" w14:textId="77777777" w:rsidR="008843C9" w:rsidRPr="00C52528" w:rsidRDefault="008843C9" w:rsidP="002D679E"/>
        </w:tc>
      </w:tr>
      <w:tr w:rsidR="008843C9" w:rsidRPr="00C52528" w14:paraId="4D54CE94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25F93AA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47B09AAD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5D2AC858" w14:textId="77777777" w:rsidR="008843C9" w:rsidRPr="00C52528" w:rsidRDefault="008843C9" w:rsidP="002D679E"/>
        </w:tc>
      </w:tr>
    </w:tbl>
    <w:p w14:paraId="4985F236" w14:textId="77777777" w:rsidR="008843C9" w:rsidRDefault="008843C9" w:rsidP="008843C9"/>
    <w:p w14:paraId="32A9D16B" w14:textId="77777777" w:rsidR="008843C9" w:rsidRDefault="008843C9" w:rsidP="003D377B"/>
    <w:sectPr w:rsidR="008843C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AE17F" w14:textId="77777777" w:rsidR="00E8656A" w:rsidRDefault="00E8656A" w:rsidP="005E1593">
      <w:r>
        <w:separator/>
      </w:r>
    </w:p>
  </w:endnote>
  <w:endnote w:type="continuationSeparator" w:id="0">
    <w:p w14:paraId="09F1D907" w14:textId="77777777" w:rsidR="00E8656A" w:rsidRDefault="00E8656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14:paraId="6957F419" w14:textId="77777777" w:rsidTr="00957346">
      <w:trPr>
        <w:jc w:val="center"/>
      </w:trPr>
      <w:tc>
        <w:tcPr>
          <w:tcW w:w="3741" w:type="dxa"/>
          <w:vAlign w:val="center"/>
        </w:tcPr>
        <w:p w14:paraId="68F00B37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BEB34DD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16A1C930" w14:textId="77777777" w:rsidTr="0095734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372728669"/>
          <w:placeholder>
            <w:docPart w:val="40F105B9444A49F192837983B7A5FD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741" w:type="dxa"/>
              <w:vAlign w:val="center"/>
            </w:tcPr>
            <w:p w14:paraId="6E3C5FE9" w14:textId="77777777" w:rsidR="00957346" w:rsidRPr="006419CA" w:rsidRDefault="00957346" w:rsidP="00957346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1D385F03" w14:textId="77777777" w:rsidR="00957346" w:rsidRPr="006419CA" w:rsidRDefault="00000000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57346">
              <w:rPr>
                <w:rStyle w:val="Hyperlink"/>
              </w:rPr>
              <w:t>http://escritoriodeprojetos.com.br</w:t>
            </w:r>
          </w:hyperlink>
        </w:p>
      </w:tc>
    </w:tr>
  </w:tbl>
  <w:p w14:paraId="57AFFAC5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6B34" w14:textId="77777777" w:rsidR="00E8656A" w:rsidRDefault="00E8656A" w:rsidP="005E1593">
      <w:r>
        <w:separator/>
      </w:r>
    </w:p>
  </w:footnote>
  <w:footnote w:type="continuationSeparator" w:id="0">
    <w:p w14:paraId="52EAF468" w14:textId="77777777" w:rsidR="00E8656A" w:rsidRDefault="00E8656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14:paraId="2FD4DAD4" w14:textId="77777777" w:rsidTr="00E746F4">
      <w:trPr>
        <w:trHeight w:val="567"/>
        <w:jc w:val="center"/>
      </w:trPr>
      <w:tc>
        <w:tcPr>
          <w:tcW w:w="6492" w:type="dxa"/>
          <w:vAlign w:val="center"/>
        </w:tcPr>
        <w:p w14:paraId="72E70151" w14:textId="77777777" w:rsidR="00957346" w:rsidRPr="00C6217F" w:rsidRDefault="00000000" w:rsidP="00E746F4">
          <w:fldSimple w:instr=" TITLE   \* MERGEFORMAT ">
            <w:r w:rsidR="00957346" w:rsidRPr="00C6217F">
              <w:t>Declaração do escopo do projeto</w:t>
            </w:r>
          </w:fldSimple>
        </w:p>
      </w:tc>
      <w:tc>
        <w:tcPr>
          <w:tcW w:w="1956" w:type="dxa"/>
          <w:vMerge w:val="restart"/>
          <w:vAlign w:val="bottom"/>
        </w:tcPr>
        <w:p w14:paraId="232A7B9C" w14:textId="77777777" w:rsidR="00957346" w:rsidRPr="00C6217F" w:rsidRDefault="00000000" w:rsidP="00E746F4">
          <w:pPr>
            <w:pStyle w:val="Comments"/>
          </w:pPr>
          <w:hyperlink r:id="rId1" w:history="1">
            <w:r w:rsidR="003E199D">
              <w:rPr>
                <w:noProof/>
              </w:rPr>
              <w:object w:dxaOrig="2650" w:dyaOrig="1240" w14:anchorId="3C576F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40.5pt">
                  <v:imagedata r:id="rId2" o:title=""/>
                </v:shape>
                <o:OLEObject Type="Embed" ProgID="PBrush" ShapeID="_x0000_i1025" DrawAspect="Content" ObjectID="_1744985658" r:id="rId3"/>
              </w:object>
            </w:r>
          </w:hyperlink>
        </w:p>
      </w:tc>
    </w:tr>
    <w:tr w:rsidR="00957346" w:rsidRPr="00A10908" w14:paraId="304FBB6B" w14:textId="77777777" w:rsidTr="00957346">
      <w:trPr>
        <w:trHeight w:val="567"/>
        <w:jc w:val="center"/>
      </w:trPr>
      <w:tc>
        <w:tcPr>
          <w:tcW w:w="6492" w:type="dxa"/>
          <w:vAlign w:val="center"/>
        </w:tcPr>
        <w:p w14:paraId="13DBB19D" w14:textId="300B69B3" w:rsidR="00957346" w:rsidRPr="00C6217F" w:rsidRDefault="001B1F9C" w:rsidP="002D679E">
          <w:pPr>
            <w:pStyle w:val="Cabealho"/>
            <w:rPr>
              <w:sz w:val="22"/>
              <w:szCs w:val="22"/>
            </w:rPr>
          </w:pPr>
          <w:r>
            <w:t>BIPO</w:t>
          </w:r>
        </w:p>
      </w:tc>
      <w:tc>
        <w:tcPr>
          <w:tcW w:w="1956" w:type="dxa"/>
          <w:vMerge/>
          <w:vAlign w:val="center"/>
        </w:tcPr>
        <w:p w14:paraId="6E398928" w14:textId="77777777"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14:paraId="7DD5C352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401218889">
    <w:abstractNumId w:val="2"/>
  </w:num>
  <w:num w:numId="2" w16cid:durableId="1552964759">
    <w:abstractNumId w:val="1"/>
  </w:num>
  <w:num w:numId="3" w16cid:durableId="136494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426C3"/>
    <w:rsid w:val="0007469D"/>
    <w:rsid w:val="000B029A"/>
    <w:rsid w:val="000C1AC0"/>
    <w:rsid w:val="000E2853"/>
    <w:rsid w:val="000E3FBC"/>
    <w:rsid w:val="00137694"/>
    <w:rsid w:val="001B1F9C"/>
    <w:rsid w:val="001B1FE7"/>
    <w:rsid w:val="001D497F"/>
    <w:rsid w:val="001D5E6D"/>
    <w:rsid w:val="001F3D30"/>
    <w:rsid w:val="002013A8"/>
    <w:rsid w:val="00211D53"/>
    <w:rsid w:val="0025063E"/>
    <w:rsid w:val="00274187"/>
    <w:rsid w:val="0028566C"/>
    <w:rsid w:val="00293ED8"/>
    <w:rsid w:val="002A19BF"/>
    <w:rsid w:val="002B0AC3"/>
    <w:rsid w:val="002F0005"/>
    <w:rsid w:val="00323EFA"/>
    <w:rsid w:val="00331443"/>
    <w:rsid w:val="00341B09"/>
    <w:rsid w:val="0034544C"/>
    <w:rsid w:val="00366264"/>
    <w:rsid w:val="00393AF2"/>
    <w:rsid w:val="003A67F3"/>
    <w:rsid w:val="003C4FC3"/>
    <w:rsid w:val="003C6AAD"/>
    <w:rsid w:val="003D377B"/>
    <w:rsid w:val="003D437B"/>
    <w:rsid w:val="003E199D"/>
    <w:rsid w:val="00424175"/>
    <w:rsid w:val="0042609D"/>
    <w:rsid w:val="004B2855"/>
    <w:rsid w:val="004B60F1"/>
    <w:rsid w:val="004D0195"/>
    <w:rsid w:val="004D27A1"/>
    <w:rsid w:val="0055540E"/>
    <w:rsid w:val="005965C2"/>
    <w:rsid w:val="005A5779"/>
    <w:rsid w:val="005B4260"/>
    <w:rsid w:val="005B61DB"/>
    <w:rsid w:val="005E1593"/>
    <w:rsid w:val="005F487B"/>
    <w:rsid w:val="006214DC"/>
    <w:rsid w:val="00631A54"/>
    <w:rsid w:val="006419CA"/>
    <w:rsid w:val="00651C05"/>
    <w:rsid w:val="00663704"/>
    <w:rsid w:val="00665E41"/>
    <w:rsid w:val="006664A0"/>
    <w:rsid w:val="006A233C"/>
    <w:rsid w:val="00712F3D"/>
    <w:rsid w:val="00743E89"/>
    <w:rsid w:val="00753FDD"/>
    <w:rsid w:val="0079397C"/>
    <w:rsid w:val="007A054B"/>
    <w:rsid w:val="007B5F63"/>
    <w:rsid w:val="007D2516"/>
    <w:rsid w:val="00804EDF"/>
    <w:rsid w:val="008264F3"/>
    <w:rsid w:val="00842903"/>
    <w:rsid w:val="00871E89"/>
    <w:rsid w:val="008843C9"/>
    <w:rsid w:val="00935489"/>
    <w:rsid w:val="009442FF"/>
    <w:rsid w:val="00952A34"/>
    <w:rsid w:val="00955157"/>
    <w:rsid w:val="00957346"/>
    <w:rsid w:val="009A3D1F"/>
    <w:rsid w:val="009B5B6C"/>
    <w:rsid w:val="00A27965"/>
    <w:rsid w:val="00A47ED6"/>
    <w:rsid w:val="00AE1992"/>
    <w:rsid w:val="00AE4DDE"/>
    <w:rsid w:val="00AF6D5F"/>
    <w:rsid w:val="00B7012B"/>
    <w:rsid w:val="00BC3390"/>
    <w:rsid w:val="00BC5600"/>
    <w:rsid w:val="00C06005"/>
    <w:rsid w:val="00C10723"/>
    <w:rsid w:val="00C52528"/>
    <w:rsid w:val="00C6217F"/>
    <w:rsid w:val="00C635C6"/>
    <w:rsid w:val="00C928A3"/>
    <w:rsid w:val="00CE2B3B"/>
    <w:rsid w:val="00CE3ACC"/>
    <w:rsid w:val="00CF2315"/>
    <w:rsid w:val="00D00952"/>
    <w:rsid w:val="00D37957"/>
    <w:rsid w:val="00D80127"/>
    <w:rsid w:val="00DD654C"/>
    <w:rsid w:val="00E10611"/>
    <w:rsid w:val="00E1503D"/>
    <w:rsid w:val="00E34C15"/>
    <w:rsid w:val="00E44AAE"/>
    <w:rsid w:val="00E746F4"/>
    <w:rsid w:val="00E758AF"/>
    <w:rsid w:val="00E8656A"/>
    <w:rsid w:val="00E94091"/>
    <w:rsid w:val="00E96D9A"/>
    <w:rsid w:val="00EC3752"/>
    <w:rsid w:val="00EF0140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EF831B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E746F4"/>
    <w:pPr>
      <w:jc w:val="both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746F4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objetivos-smart" TargetMode="External"/><Relationship Id="rId13" Type="http://schemas.openxmlformats.org/officeDocument/2006/relationships/hyperlink" Target="https://escritoriodeprojetos.com.br/premissas-de-um-projet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remissas-de-um-projet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restricoes-de-um-proje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dicionario-da-eap" TargetMode="External"/><Relationship Id="rId10" Type="http://schemas.openxmlformats.org/officeDocument/2006/relationships/hyperlink" Target="https://escritoriodeprojetos.com.br/component/jdownloads/send/8-modelos/2449-dicionario-da-eap-com-requisitos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requisito" TargetMode="External"/><Relationship Id="rId14" Type="http://schemas.openxmlformats.org/officeDocument/2006/relationships/hyperlink" Target="https://escritoriodeprojetos.com.br/ea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FB"/>
    <w:rsid w:val="000C028B"/>
    <w:rsid w:val="00120EEA"/>
    <w:rsid w:val="001230AF"/>
    <w:rsid w:val="001F3D8A"/>
    <w:rsid w:val="00293790"/>
    <w:rsid w:val="00392B07"/>
    <w:rsid w:val="00441365"/>
    <w:rsid w:val="004B505A"/>
    <w:rsid w:val="006C0CFB"/>
    <w:rsid w:val="00766655"/>
    <w:rsid w:val="00834EAE"/>
    <w:rsid w:val="008E1D4F"/>
    <w:rsid w:val="00A525F0"/>
    <w:rsid w:val="00AB2115"/>
    <w:rsid w:val="00AF3A7B"/>
    <w:rsid w:val="00B80C3B"/>
    <w:rsid w:val="00C12CE0"/>
    <w:rsid w:val="00C54BCE"/>
    <w:rsid w:val="00CB7CB6"/>
    <w:rsid w:val="00D075E1"/>
    <w:rsid w:val="00E56DA7"/>
    <w:rsid w:val="00F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71</TotalTime>
  <Pages>3</Pages>
  <Words>820</Words>
  <Characters>4430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5240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Caju</dc:creator>
  <cp:keywords>Template Gerenciamento de Projetos</cp:keywords>
  <dc:description>http://escritoriodeprojetos.com.br</dc:description>
  <cp:lastModifiedBy>Leonardo Paganini</cp:lastModifiedBy>
  <cp:revision>3</cp:revision>
  <dcterms:created xsi:type="dcterms:W3CDTF">2023-05-07T19:12:00Z</dcterms:created>
  <dcterms:modified xsi:type="dcterms:W3CDTF">2023-05-07T20:28:00Z</dcterms:modified>
</cp:coreProperties>
</file>